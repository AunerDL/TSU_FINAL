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36445" w14:textId="77777777" w:rsidR="00F73DC2" w:rsidRDefault="00E75127" w:rsidP="00F73DC2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3FFC0EC486AE41BE98A71CE8078A37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4AAD">
            <w:t>Packet Tracer: conecte una LAN alámbrica e inalámbrica</w:t>
          </w:r>
        </w:sdtContent>
      </w:sdt>
      <w:r w:rsidR="006E4AAD">
        <w:rPr>
          <w:rStyle w:val="LabTitleInstVersred"/>
        </w:rPr>
        <w:t xml:space="preserve"> </w:t>
      </w:r>
    </w:p>
    <w:p w14:paraId="522A808F" w14:textId="77777777" w:rsidR="00F73DC2" w:rsidRDefault="00F73DC2" w:rsidP="00F73DC2">
      <w:pPr>
        <w:pStyle w:val="Ttulo"/>
      </w:pPr>
    </w:p>
    <w:p w14:paraId="4392D174" w14:textId="77777777" w:rsidR="00523466" w:rsidRPr="00BB73FF" w:rsidRDefault="00523466" w:rsidP="00F73DC2">
      <w:pPr>
        <w:pStyle w:val="Ttulo"/>
      </w:pPr>
      <w:r>
        <w:t>Tabla de asignación de direcciones</w:t>
      </w:r>
    </w:p>
    <w:tbl>
      <w:tblPr>
        <w:tblW w:w="99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 y dónde está conectada la interfaz."/>
      </w:tblPr>
      <w:tblGrid>
        <w:gridCol w:w="3330"/>
        <w:gridCol w:w="1980"/>
        <w:gridCol w:w="2430"/>
        <w:gridCol w:w="2163"/>
      </w:tblGrid>
      <w:tr w:rsidR="00523466" w14:paraId="2457CDBA" w14:textId="77777777" w:rsidTr="000B5523">
        <w:trPr>
          <w:cantSplit/>
          <w:tblHeader/>
          <w:jc w:val="center"/>
        </w:trPr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7A315E" w14:textId="77777777" w:rsidR="00523466" w:rsidRPr="00E87D62" w:rsidRDefault="00523466" w:rsidP="00F00CB8">
            <w:pPr>
              <w:pStyle w:val="TableHeading"/>
            </w:pPr>
            <w:r>
              <w:t>Dispositivo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C4E85F" w14:textId="77777777" w:rsidR="00523466" w:rsidRPr="00E87D62" w:rsidRDefault="00523466" w:rsidP="00F00CB8">
            <w:pPr>
              <w:pStyle w:val="TableHeading"/>
            </w:pPr>
            <w:r>
              <w:t>Interfaz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135CDB" w14:textId="77777777" w:rsidR="00523466" w:rsidRPr="00E87D62" w:rsidRDefault="00523466" w:rsidP="00F00CB8">
            <w:pPr>
              <w:pStyle w:val="TableHeading"/>
            </w:pPr>
            <w:r>
              <w:t>Dirección IP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DF6F3" w14:textId="77777777" w:rsidR="00523466" w:rsidRPr="00E87D62" w:rsidRDefault="00523466" w:rsidP="00F00CB8">
            <w:pPr>
              <w:pStyle w:val="TableHeading"/>
            </w:pPr>
            <w:r>
              <w:t>Conectar a</w:t>
            </w:r>
          </w:p>
        </w:tc>
      </w:tr>
      <w:tr w:rsidR="00523466" w:rsidRPr="00A938B2" w14:paraId="4B0C05D8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577C1F60" w14:textId="77777777" w:rsidR="00523466" w:rsidRPr="00A938B2" w:rsidRDefault="00523466" w:rsidP="00F00CB8">
            <w:pPr>
              <w:pStyle w:val="TableText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4FCC98AA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  <w:tc>
          <w:tcPr>
            <w:tcW w:w="2430" w:type="dxa"/>
            <w:vAlign w:val="center"/>
          </w:tcPr>
          <w:p w14:paraId="77099615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5CFAC26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</w:tr>
      <w:tr w:rsidR="00523466" w:rsidRPr="00A938B2" w14:paraId="7AABEF13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274919B8" w14:textId="77777777" w:rsidR="00523466" w:rsidRPr="00A938B2" w:rsidRDefault="000B5523" w:rsidP="00F36C84">
            <w:pPr>
              <w:pStyle w:val="ConfigWindow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3A6C710D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  <w:tc>
          <w:tcPr>
            <w:tcW w:w="2430" w:type="dxa"/>
            <w:vAlign w:val="center"/>
          </w:tcPr>
          <w:p w14:paraId="6D39C4F4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5C45BE8C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</w:tr>
      <w:tr w:rsidR="00523466" w:rsidRPr="00A938B2" w14:paraId="2EFA97AE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0FFB386" w14:textId="77777777" w:rsidR="00523466" w:rsidRPr="00A938B2" w:rsidRDefault="00523466" w:rsidP="00F00CB8">
            <w:pPr>
              <w:pStyle w:val="TableText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5C96ECD3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  <w:tc>
          <w:tcPr>
            <w:tcW w:w="2430" w:type="dxa"/>
            <w:vAlign w:val="center"/>
          </w:tcPr>
          <w:p w14:paraId="25084FFE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AF187FB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</w:tr>
      <w:tr w:rsidR="00523466" w:rsidRPr="00A938B2" w14:paraId="74484485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5E99AC7A" w14:textId="77777777" w:rsidR="00523466" w:rsidRPr="00A938B2" w:rsidRDefault="000B5523" w:rsidP="00F36C84">
            <w:pPr>
              <w:pStyle w:val="ConfigWindow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487A9BFC" w14:textId="77777777" w:rsidR="00523466" w:rsidRPr="00A938B2" w:rsidRDefault="00523466" w:rsidP="00F00CB8">
            <w:pPr>
              <w:pStyle w:val="TableText"/>
            </w:pPr>
            <w:r>
              <w:t>Puerto1</w:t>
            </w:r>
          </w:p>
        </w:tc>
        <w:tc>
          <w:tcPr>
            <w:tcW w:w="2430" w:type="dxa"/>
            <w:vAlign w:val="center"/>
          </w:tcPr>
          <w:p w14:paraId="22BF0052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147C013D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</w:tr>
      <w:tr w:rsidR="00523466" w:rsidRPr="00A938B2" w14:paraId="2FEE6C7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13798779" w14:textId="77777777" w:rsidR="00523466" w:rsidRPr="00A938B2" w:rsidRDefault="00523466" w:rsidP="00F00CB8">
            <w:pPr>
              <w:pStyle w:val="TableText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384EE8D3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  <w:tc>
          <w:tcPr>
            <w:tcW w:w="2430" w:type="dxa"/>
            <w:vAlign w:val="center"/>
          </w:tcPr>
          <w:p w14:paraId="4646C583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24140AC8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</w:tr>
      <w:tr w:rsidR="00523466" w:rsidRPr="00A938B2" w14:paraId="053F1B98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8C46BA5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52628549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  <w:tc>
          <w:tcPr>
            <w:tcW w:w="2430" w:type="dxa"/>
            <w:vAlign w:val="center"/>
          </w:tcPr>
          <w:p w14:paraId="28A03463" w14:textId="77777777" w:rsidR="00523466" w:rsidRPr="00A938B2" w:rsidRDefault="00523466" w:rsidP="00F00CB8">
            <w:pPr>
              <w:pStyle w:val="TableText"/>
            </w:pPr>
            <w:r>
              <w:t>192.168.2.1/24</w:t>
            </w:r>
          </w:p>
        </w:tc>
        <w:tc>
          <w:tcPr>
            <w:tcW w:w="2163" w:type="dxa"/>
            <w:vAlign w:val="center"/>
          </w:tcPr>
          <w:p w14:paraId="25067EE7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</w:tr>
      <w:tr w:rsidR="00523466" w:rsidRPr="00A938B2" w14:paraId="6FF76C57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112481F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1565A60E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77A023ED" w14:textId="77777777" w:rsidR="00523466" w:rsidRPr="00A938B2" w:rsidRDefault="00523466" w:rsidP="00F00CB8">
            <w:pPr>
              <w:pStyle w:val="TableText"/>
            </w:pPr>
            <w:r>
              <w:t>10.0.0.1/24</w:t>
            </w:r>
          </w:p>
        </w:tc>
        <w:tc>
          <w:tcPr>
            <w:tcW w:w="2163" w:type="dxa"/>
            <w:vAlign w:val="center"/>
          </w:tcPr>
          <w:p w14:paraId="558F27D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63607616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020449A2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7989816C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  <w:tc>
          <w:tcPr>
            <w:tcW w:w="2430" w:type="dxa"/>
            <w:vAlign w:val="center"/>
          </w:tcPr>
          <w:p w14:paraId="2B370792" w14:textId="77777777" w:rsidR="00523466" w:rsidRPr="00A938B2" w:rsidRDefault="00523466" w:rsidP="00F00CB8">
            <w:pPr>
              <w:pStyle w:val="TableText"/>
            </w:pPr>
            <w:r>
              <w:t>172.31.0.1/24</w:t>
            </w:r>
          </w:p>
        </w:tc>
        <w:tc>
          <w:tcPr>
            <w:tcW w:w="2163" w:type="dxa"/>
            <w:vAlign w:val="center"/>
          </w:tcPr>
          <w:p w14:paraId="792A35D7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</w:tr>
      <w:tr w:rsidR="00523466" w:rsidRPr="00A938B2" w14:paraId="10470A2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069F02F0" w14:textId="77777777" w:rsidR="00523466" w:rsidRPr="00A938B2" w:rsidRDefault="00523466" w:rsidP="00F00CB8">
            <w:pPr>
              <w:pStyle w:val="TableText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1D40559B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  <w:tc>
          <w:tcPr>
            <w:tcW w:w="2430" w:type="dxa"/>
            <w:vAlign w:val="center"/>
          </w:tcPr>
          <w:p w14:paraId="4820D96D" w14:textId="77777777" w:rsidR="00523466" w:rsidRPr="00A938B2" w:rsidRDefault="00523466" w:rsidP="00F00CB8">
            <w:pPr>
              <w:pStyle w:val="TableText"/>
            </w:pPr>
            <w:r>
              <w:t>172.31.0.2/24</w:t>
            </w:r>
          </w:p>
        </w:tc>
        <w:tc>
          <w:tcPr>
            <w:tcW w:w="2163" w:type="dxa"/>
            <w:vAlign w:val="center"/>
          </w:tcPr>
          <w:p w14:paraId="2F41F454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</w:tr>
      <w:tr w:rsidR="00523466" w:rsidRPr="00A938B2" w14:paraId="1CA3160D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105DCA52" w14:textId="77777777" w:rsidR="00523466" w:rsidRPr="00A938B2" w:rsidRDefault="000B5523" w:rsidP="00F36C84">
            <w:pPr>
              <w:pStyle w:val="ConfigWindow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79277631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  <w:tc>
          <w:tcPr>
            <w:tcW w:w="2430" w:type="dxa"/>
            <w:vAlign w:val="center"/>
          </w:tcPr>
          <w:p w14:paraId="79EE1DCC" w14:textId="77777777" w:rsidR="00523466" w:rsidRPr="00A938B2" w:rsidRDefault="00523466" w:rsidP="00F00CB8">
            <w:pPr>
              <w:pStyle w:val="TableText"/>
            </w:pPr>
            <w:r>
              <w:t>172.16.0.1/24</w:t>
            </w:r>
          </w:p>
        </w:tc>
        <w:tc>
          <w:tcPr>
            <w:tcW w:w="2163" w:type="dxa"/>
            <w:vAlign w:val="center"/>
          </w:tcPr>
          <w:p w14:paraId="3EFA1FCF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1A43FF3C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791BFFF" w14:textId="77777777" w:rsidR="00523466" w:rsidRPr="00A938B2" w:rsidRDefault="00523466" w:rsidP="00F00CB8">
            <w:pPr>
              <w:pStyle w:val="TableText"/>
            </w:pPr>
            <w:r>
              <w:t>Router inalámbrico</w:t>
            </w:r>
          </w:p>
        </w:tc>
        <w:tc>
          <w:tcPr>
            <w:tcW w:w="1980" w:type="dxa"/>
            <w:vAlign w:val="center"/>
          </w:tcPr>
          <w:p w14:paraId="6D7F7A38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  <w:tc>
          <w:tcPr>
            <w:tcW w:w="2430" w:type="dxa"/>
            <w:vAlign w:val="center"/>
          </w:tcPr>
          <w:p w14:paraId="4E80955A" w14:textId="77777777" w:rsidR="00523466" w:rsidRPr="00A938B2" w:rsidRDefault="00523466" w:rsidP="00F00CB8">
            <w:pPr>
              <w:pStyle w:val="TableText"/>
            </w:pPr>
            <w:r>
              <w:t>192.168.2.2/24</w:t>
            </w:r>
          </w:p>
        </w:tc>
        <w:tc>
          <w:tcPr>
            <w:tcW w:w="2163" w:type="dxa"/>
            <w:vAlign w:val="center"/>
          </w:tcPr>
          <w:p w14:paraId="35EE83D3" w14:textId="77777777" w:rsidR="00523466" w:rsidRPr="00A938B2" w:rsidRDefault="00523466" w:rsidP="00F00CB8">
            <w:pPr>
              <w:pStyle w:val="TableText"/>
            </w:pPr>
            <w:r>
              <w:t>Puerto 1</w:t>
            </w:r>
          </w:p>
        </w:tc>
      </w:tr>
      <w:tr w:rsidR="00523466" w:rsidRPr="00A938B2" w14:paraId="50B41DF4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</w:tcBorders>
            <w:vAlign w:val="center"/>
          </w:tcPr>
          <w:p w14:paraId="3DA36282" w14:textId="77777777" w:rsidR="00523466" w:rsidRPr="00A938B2" w:rsidRDefault="000B5523" w:rsidP="00F36C84">
            <w:pPr>
              <w:pStyle w:val="ConfigWindow"/>
            </w:pPr>
            <w:r>
              <w:t>Router inalámbrico</w:t>
            </w:r>
          </w:p>
        </w:tc>
        <w:tc>
          <w:tcPr>
            <w:tcW w:w="1980" w:type="dxa"/>
            <w:vAlign w:val="center"/>
          </w:tcPr>
          <w:p w14:paraId="4006FA88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  <w:tc>
          <w:tcPr>
            <w:tcW w:w="2430" w:type="dxa"/>
            <w:vAlign w:val="center"/>
          </w:tcPr>
          <w:p w14:paraId="66C5FD0F" w14:textId="77777777" w:rsidR="00523466" w:rsidRPr="00A938B2" w:rsidRDefault="00523466" w:rsidP="00F00CB8">
            <w:pPr>
              <w:pStyle w:val="TableText"/>
            </w:pPr>
            <w:r>
              <w:t>192.168.1.1</w:t>
            </w:r>
          </w:p>
        </w:tc>
        <w:tc>
          <w:tcPr>
            <w:tcW w:w="2163" w:type="dxa"/>
            <w:vAlign w:val="center"/>
          </w:tcPr>
          <w:p w14:paraId="548A177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478BCD2F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28EE0A09" w14:textId="77777777" w:rsidR="00523466" w:rsidRPr="00A938B2" w:rsidRDefault="00523466" w:rsidP="00F00CB8">
            <w:pPr>
              <w:pStyle w:val="TableText"/>
            </w:pPr>
            <w:r>
              <w:t>PC familiar</w:t>
            </w:r>
          </w:p>
        </w:tc>
        <w:tc>
          <w:tcPr>
            <w:tcW w:w="1980" w:type="dxa"/>
            <w:vAlign w:val="center"/>
          </w:tcPr>
          <w:p w14:paraId="4F03C06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5DFA0889" w14:textId="77777777" w:rsidR="00523466" w:rsidRPr="00A938B2" w:rsidRDefault="00523466" w:rsidP="00F00CB8">
            <w:pPr>
              <w:pStyle w:val="TableText"/>
            </w:pPr>
            <w:r>
              <w:t>192.168.1.102</w:t>
            </w:r>
          </w:p>
        </w:tc>
        <w:tc>
          <w:tcPr>
            <w:tcW w:w="2163" w:type="dxa"/>
            <w:vAlign w:val="center"/>
          </w:tcPr>
          <w:p w14:paraId="5C266209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</w:tr>
      <w:tr w:rsidR="00523466" w:rsidRPr="00A938B2" w14:paraId="11D7AAD6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594B5CB7" w14:textId="77777777" w:rsidR="00523466" w:rsidRPr="00A938B2" w:rsidRDefault="00523466" w:rsidP="00F00CB8">
            <w:pPr>
              <w:pStyle w:val="TableText"/>
            </w:pPr>
            <w:r>
              <w:t>Switch</w:t>
            </w:r>
          </w:p>
        </w:tc>
        <w:tc>
          <w:tcPr>
            <w:tcW w:w="1980" w:type="dxa"/>
            <w:vAlign w:val="center"/>
          </w:tcPr>
          <w:p w14:paraId="3B30ADC0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55866D59" w14:textId="77777777" w:rsidR="00523466" w:rsidRPr="00A938B2" w:rsidRDefault="00523466" w:rsidP="00F00CB8">
            <w:pPr>
              <w:pStyle w:val="TableText"/>
            </w:pPr>
            <w:r>
              <w:t>172.16.0.2</w:t>
            </w:r>
          </w:p>
        </w:tc>
        <w:tc>
          <w:tcPr>
            <w:tcW w:w="2163" w:type="dxa"/>
            <w:vAlign w:val="center"/>
          </w:tcPr>
          <w:p w14:paraId="211DDDEE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</w:tr>
      <w:tr w:rsidR="00523466" w:rsidRPr="00A938B2" w14:paraId="5C7F5853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9C19023" w14:textId="77777777" w:rsidR="00523466" w:rsidRPr="00A938B2" w:rsidRDefault="00523466" w:rsidP="00F00CB8">
            <w:pPr>
              <w:pStyle w:val="TableText"/>
            </w:pPr>
            <w:r>
              <w:t>Netacad.pka</w:t>
            </w:r>
          </w:p>
        </w:tc>
        <w:tc>
          <w:tcPr>
            <w:tcW w:w="1980" w:type="dxa"/>
            <w:vAlign w:val="center"/>
          </w:tcPr>
          <w:p w14:paraId="31C351A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2D1F48D5" w14:textId="77777777" w:rsidR="00523466" w:rsidRPr="00A938B2" w:rsidRDefault="00523466" w:rsidP="00F00CB8">
            <w:pPr>
              <w:pStyle w:val="TableText"/>
            </w:pPr>
            <w:r>
              <w:t>10.0.0.254</w:t>
            </w:r>
          </w:p>
        </w:tc>
        <w:tc>
          <w:tcPr>
            <w:tcW w:w="2163" w:type="dxa"/>
            <w:vAlign w:val="center"/>
          </w:tcPr>
          <w:p w14:paraId="2439E7D3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067AA799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C6C5DB8" w14:textId="77777777" w:rsidR="00523466" w:rsidRPr="00A938B2" w:rsidRDefault="00523466" w:rsidP="00F00CB8">
            <w:pPr>
              <w:pStyle w:val="TableText"/>
            </w:pPr>
            <w:r>
              <w:t>Configuración del terminal</w:t>
            </w:r>
          </w:p>
        </w:tc>
        <w:tc>
          <w:tcPr>
            <w:tcW w:w="1980" w:type="dxa"/>
            <w:vAlign w:val="center"/>
          </w:tcPr>
          <w:p w14:paraId="04540F19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  <w:tc>
          <w:tcPr>
            <w:tcW w:w="2430" w:type="dxa"/>
            <w:vAlign w:val="center"/>
          </w:tcPr>
          <w:p w14:paraId="27D3EEDA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087EE097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</w:tr>
    </w:tbl>
    <w:p w14:paraId="2A7C488A" w14:textId="77777777" w:rsidR="00523466" w:rsidRPr="00BB73FF" w:rsidRDefault="00523466" w:rsidP="00523466">
      <w:pPr>
        <w:pStyle w:val="Ttulo1"/>
      </w:pPr>
      <w:r>
        <w:t>Objetivos</w:t>
      </w:r>
    </w:p>
    <w:p w14:paraId="7CF79332" w14:textId="77777777" w:rsidR="00523466" w:rsidRPr="004C0909" w:rsidRDefault="00523466" w:rsidP="00523466">
      <w:pPr>
        <w:pStyle w:val="BodyTextL25Bold"/>
      </w:pPr>
      <w:r>
        <w:t>Parte 1: Conectarse a la nube</w:t>
      </w:r>
    </w:p>
    <w:p w14:paraId="40D6E6CA" w14:textId="77777777" w:rsidR="00523466" w:rsidRPr="004C0909" w:rsidRDefault="00523466" w:rsidP="00523466">
      <w:pPr>
        <w:pStyle w:val="BodyTextL25Bold"/>
      </w:pPr>
      <w:r>
        <w:t>Parte 2: Conectar el Router0</w:t>
      </w:r>
    </w:p>
    <w:p w14:paraId="0F60B684" w14:textId="77777777" w:rsidR="00523466" w:rsidRPr="004C0909" w:rsidRDefault="00523466" w:rsidP="00523466">
      <w:pPr>
        <w:pStyle w:val="BodyTextL25Bold"/>
      </w:pPr>
      <w:r>
        <w:t>Parte 3: Conectar los dispositivos restantes</w:t>
      </w:r>
    </w:p>
    <w:p w14:paraId="0C46A559" w14:textId="77777777" w:rsidR="00523466" w:rsidRPr="004C0909" w:rsidRDefault="00523466" w:rsidP="00523466">
      <w:pPr>
        <w:pStyle w:val="BodyTextL25Bold"/>
      </w:pPr>
      <w:r>
        <w:t>Parte 4: Verificar las conexiones</w:t>
      </w:r>
    </w:p>
    <w:p w14:paraId="0D41EE13" w14:textId="77777777" w:rsidR="00523466" w:rsidRPr="004C0909" w:rsidRDefault="00523466" w:rsidP="00523466">
      <w:pPr>
        <w:pStyle w:val="BodyTextL25Bold"/>
      </w:pPr>
      <w:r>
        <w:t>Parte 5: Examinar la topología física</w:t>
      </w:r>
    </w:p>
    <w:p w14:paraId="3556FEDC" w14:textId="77777777" w:rsidR="00523466" w:rsidRPr="00C07FD9" w:rsidRDefault="00523466" w:rsidP="00523466">
      <w:pPr>
        <w:pStyle w:val="Ttulo1"/>
      </w:pPr>
      <w:r>
        <w:t>Aspectos básicos</w:t>
      </w:r>
    </w:p>
    <w:p w14:paraId="657BFAFD" w14:textId="77777777" w:rsidR="00523466" w:rsidRPr="007057FE" w:rsidRDefault="00523466" w:rsidP="00523466">
      <w:pPr>
        <w:pStyle w:val="BodyTextL25"/>
      </w:pPr>
      <w:r>
        <w:t>Al trabajar en Packet Tracer (un entorno de laboratorio o un contexto empresarial), debe saber cómo seleccionar el cable adecuado y cómo conectar correctamente los dispositivos. En esta actividad se analizarán configuraciones de dispositivos en el Packet Tracer, se seleccionarán los cables adecuados según la configuración y se conectarán los dispositivos. Esta actividad también explorará la vista física de la red en el Packet Tracer.</w:t>
      </w:r>
    </w:p>
    <w:p w14:paraId="6058972C" w14:textId="77777777" w:rsidR="006F1CA6" w:rsidRDefault="006F1CA6" w:rsidP="006F1CA6">
      <w:pPr>
        <w:pStyle w:val="Ttulo1"/>
      </w:pPr>
      <w:r>
        <w:lastRenderedPageBreak/>
        <w:t>Instrucciones</w:t>
      </w:r>
    </w:p>
    <w:p w14:paraId="41AC55F7" w14:textId="77777777" w:rsidR="00523466" w:rsidRDefault="00523466" w:rsidP="00523466">
      <w:pPr>
        <w:pStyle w:val="Ttulo2"/>
      </w:pPr>
      <w:r>
        <w:t>Conectarse a la nube</w:t>
      </w:r>
    </w:p>
    <w:p w14:paraId="0B6ABC8D" w14:textId="77777777" w:rsidR="00523466" w:rsidRDefault="00523466" w:rsidP="00523466">
      <w:pPr>
        <w:pStyle w:val="Ttulo3"/>
      </w:pPr>
      <w:r>
        <w:t>Conectar la nube al Router0</w:t>
      </w:r>
    </w:p>
    <w:p w14:paraId="18D01C35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En la esquina inferior izquierda, haga clic en el ícono de rayo anaranjado para abrir las </w:t>
      </w:r>
      <w:r>
        <w:rPr>
          <w:b/>
        </w:rPr>
        <w:t>conexiones</w:t>
      </w:r>
      <w:r>
        <w:t xml:space="preserve"> disponibles.</w:t>
      </w:r>
    </w:p>
    <w:p w14:paraId="02D6CC76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Elija el cable adecuado para conectar la interfaz </w:t>
      </w:r>
      <w:r>
        <w:rPr>
          <w:b/>
        </w:rPr>
        <w:t>Fa0/0 del Router0</w:t>
      </w:r>
      <w:r>
        <w:t xml:space="preserve"> a la interfaz </w:t>
      </w:r>
      <w:r w:rsidRPr="008470D8">
        <w:rPr>
          <w:b/>
        </w:rPr>
        <w:t>Eth6 de la nube</w:t>
      </w:r>
      <w:r>
        <w:t xml:space="preserve">. La </w:t>
      </w:r>
      <w:r>
        <w:rPr>
          <w:b/>
        </w:rPr>
        <w:t>nube</w:t>
      </w:r>
      <w:r>
        <w:t xml:space="preserve"> es un tipo de switch, de modo que debe usar una conexión por </w:t>
      </w:r>
      <w:r>
        <w:rPr>
          <w:b/>
        </w:rPr>
        <w:t>cable de cobre de conexión directa</w:t>
      </w:r>
      <w:r>
        <w:t>. Si conectó el cable correcto, las luces de enlace del cable cambian a color verde.</w:t>
      </w:r>
    </w:p>
    <w:p w14:paraId="056E8EFB" w14:textId="77777777" w:rsidR="00523466" w:rsidRDefault="00523466" w:rsidP="00523466">
      <w:pPr>
        <w:pStyle w:val="Ttulo3"/>
      </w:pPr>
      <w:r>
        <w:t>Conectar la nube al cable módem</w:t>
      </w:r>
    </w:p>
    <w:p w14:paraId="7D6FEAEE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Coax7 de la nube</w:t>
      </w:r>
      <w:r>
        <w:t xml:space="preserve"> al </w:t>
      </w:r>
      <w:r w:rsidRPr="008470D8">
        <w:rPr>
          <w:b/>
        </w:rPr>
        <w:t>Puerto0 del módem</w:t>
      </w:r>
      <w:r>
        <w:t xml:space="preserve">. </w:t>
      </w:r>
    </w:p>
    <w:p w14:paraId="4994A2B0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6321CC4" w14:textId="77777777" w:rsidR="00523466" w:rsidRDefault="00523466" w:rsidP="00523466">
      <w:pPr>
        <w:pStyle w:val="Ttulo2"/>
      </w:pPr>
      <w:r>
        <w:t>Conectar el Router0</w:t>
      </w:r>
    </w:p>
    <w:p w14:paraId="2B867B73" w14:textId="77777777" w:rsidR="00523466" w:rsidRDefault="00523466" w:rsidP="00523466">
      <w:pPr>
        <w:pStyle w:val="Ttulo3"/>
      </w:pPr>
      <w:r>
        <w:t>Conectar el Router0 al Router1</w:t>
      </w:r>
    </w:p>
    <w:p w14:paraId="613AA1FF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Ser0/0/0 del Router0</w:t>
      </w:r>
      <w:r>
        <w:t xml:space="preserve"> a la interfaz </w:t>
      </w:r>
      <w:r>
        <w:rPr>
          <w:b/>
        </w:rPr>
        <w:t>Ser0/0 del Router1</w:t>
      </w:r>
      <w:r>
        <w:t xml:space="preserve">. Use uno de los cables </w:t>
      </w:r>
      <w:r>
        <w:rPr>
          <w:b/>
        </w:rPr>
        <w:t>seriales</w:t>
      </w:r>
      <w:r>
        <w:t xml:space="preserve"> disponibles. </w:t>
      </w:r>
    </w:p>
    <w:p w14:paraId="2165AED2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54F07971" w14:textId="77777777" w:rsidR="00523466" w:rsidRDefault="00523466" w:rsidP="00523466">
      <w:pPr>
        <w:pStyle w:val="Ttulo3"/>
      </w:pPr>
      <w:r>
        <w:t>Conectar el Router0 a netacad.pka</w:t>
      </w:r>
    </w:p>
    <w:p w14:paraId="286FC502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F0/1 del Router0</w:t>
      </w:r>
      <w:r>
        <w:t xml:space="preserve"> a la interfaz </w:t>
      </w:r>
      <w:r>
        <w:rPr>
          <w:b/>
        </w:rPr>
        <w:t>F0 de netacad.pka</w:t>
      </w:r>
      <w:r>
        <w:t xml:space="preserve">. Los routers y las PC tradicionalmente utilizan los mismos cables para transmitir (1 y 2) y recibir (3 y 6). El cable adecuado que se debe elegir consta de cables cruzados. Si bien muchas NIC ahora pueden detectar automáticamente qué par se utiliza para transmitir y recibir, el, </w:t>
      </w:r>
      <w:r>
        <w:rPr>
          <w:b/>
        </w:rPr>
        <w:t xml:space="preserve">Router0 </w:t>
      </w:r>
      <w:r>
        <w:t xml:space="preserve">Y </w:t>
      </w:r>
      <w:r>
        <w:rPr>
          <w:b/>
        </w:rPr>
        <w:t>netacad.pka</w:t>
      </w:r>
      <w:r>
        <w:t xml:space="preserve"> no tienen NIC con detección automática. </w:t>
      </w:r>
    </w:p>
    <w:p w14:paraId="62E5B936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21FF4481" w14:textId="77777777" w:rsidR="00523466" w:rsidRDefault="00523466" w:rsidP="00523466">
      <w:pPr>
        <w:pStyle w:val="Ttulo3"/>
      </w:pPr>
      <w:r>
        <w:t>Conectar el Router0 al terminal de configuración</w:t>
      </w:r>
    </w:p>
    <w:p w14:paraId="58F3D451" w14:textId="77777777" w:rsidR="00523466" w:rsidRDefault="00523466" w:rsidP="00523466">
      <w:pPr>
        <w:pStyle w:val="BodyTextL25"/>
      </w:pPr>
      <w:r>
        <w:t>lija el cable correcto para conectar la</w:t>
      </w:r>
      <w:r>
        <w:rPr>
          <w:b/>
        </w:rPr>
        <w:t>Consola de</w:t>
      </w:r>
      <w:r>
        <w:t xml:space="preserve"> Router al </w:t>
      </w:r>
      <w:r w:rsidRPr="009500C6">
        <w:rPr>
          <w:b/>
        </w:rPr>
        <w:t>terminal de configuraciónRS232</w:t>
      </w:r>
      <w:r>
        <w:t xml:space="preserve">. Este cable no proporciona acceso a la red al </w:t>
      </w:r>
      <w:r>
        <w:rPr>
          <w:b/>
        </w:rPr>
        <w:t>terminal de configuración</w:t>
      </w:r>
      <w:r>
        <w:t xml:space="preserve">, pero le permite configurar el </w:t>
      </w:r>
      <w:r>
        <w:rPr>
          <w:b/>
        </w:rPr>
        <w:t>Router0</w:t>
      </w:r>
      <w:r>
        <w:t xml:space="preserve"> a través de su terminal.</w:t>
      </w:r>
    </w:p>
    <w:p w14:paraId="1D24FDE5" w14:textId="77777777" w:rsidR="00523466" w:rsidRDefault="00523466" w:rsidP="00523466">
      <w:pPr>
        <w:pStyle w:val="BodyTextL25"/>
      </w:pPr>
      <w:r>
        <w:t>Si conectó el cable correcto, las luces de enlace del cable cambian a color negro.</w:t>
      </w:r>
    </w:p>
    <w:p w14:paraId="2F2D0532" w14:textId="77777777" w:rsidR="00523466" w:rsidRDefault="00523466" w:rsidP="00523466">
      <w:pPr>
        <w:pStyle w:val="Ttulo2"/>
      </w:pPr>
      <w:r>
        <w:t>Conectar los dispositivos restantes</w:t>
      </w:r>
    </w:p>
    <w:p w14:paraId="6D2D222F" w14:textId="77777777" w:rsidR="00523466" w:rsidRDefault="00523466" w:rsidP="00523466">
      <w:pPr>
        <w:pStyle w:val="Ttulo3"/>
      </w:pPr>
      <w:r>
        <w:t>Conectar el Router1 al switch</w:t>
      </w:r>
    </w:p>
    <w:p w14:paraId="778548CD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F1/0 del Router1</w:t>
      </w:r>
      <w:r>
        <w:t xml:space="preserve"> a la interfaz </w:t>
      </w:r>
      <w:r>
        <w:rPr>
          <w:b/>
        </w:rPr>
        <w:t>F0/1 del switch</w:t>
      </w:r>
      <w:r>
        <w:t>.</w:t>
      </w:r>
    </w:p>
    <w:p w14:paraId="4F46D7AF" w14:textId="77777777" w:rsidR="00523466" w:rsidRDefault="00523466" w:rsidP="00523466">
      <w:pPr>
        <w:pStyle w:val="BodyTextL25"/>
      </w:pPr>
      <w:r>
        <w:t>Si conectó el cable correcto, las luces de enlace del cable cambian a color verde. Deje que transcurran unos segundos para que la luz cambie de color ámbar a verde.</w:t>
      </w:r>
    </w:p>
    <w:p w14:paraId="6BCD2E1C" w14:textId="77777777" w:rsidR="00523466" w:rsidRDefault="00523466" w:rsidP="00523466">
      <w:pPr>
        <w:pStyle w:val="Ttulo3"/>
      </w:pPr>
      <w:r>
        <w:t>Conectar el cable módem al router inalámbrico</w:t>
      </w:r>
    </w:p>
    <w:p w14:paraId="396EEAB3" w14:textId="77777777" w:rsidR="00523466" w:rsidRDefault="00523466" w:rsidP="00523466">
      <w:pPr>
        <w:pStyle w:val="BodyTextL25"/>
      </w:pPr>
      <w:r>
        <w:t xml:space="preserve">Elija el cable adecuado para conectar el </w:t>
      </w:r>
      <w:r>
        <w:rPr>
          <w:b/>
        </w:rPr>
        <w:t>puerto 1</w:t>
      </w:r>
      <w:r>
        <w:t xml:space="preserve"> del modem </w:t>
      </w:r>
      <w:r>
        <w:rPr>
          <w:b/>
        </w:rPr>
        <w:t>al puerto de internet</w:t>
      </w:r>
      <w:r>
        <w:t xml:space="preserve"> del Router inalambrico.</w:t>
      </w:r>
    </w:p>
    <w:p w14:paraId="6F2E98AF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9A47299" w14:textId="77777777" w:rsidR="00523466" w:rsidRDefault="00523466" w:rsidP="00523466">
      <w:pPr>
        <w:pStyle w:val="Ttulo3"/>
      </w:pPr>
      <w:r>
        <w:lastRenderedPageBreak/>
        <w:t>Conectar el router inalámbrico a la PC familiar</w:t>
      </w:r>
    </w:p>
    <w:p w14:paraId="64CD4FB1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Ethernet 1 del router inalámbrico</w:t>
      </w:r>
      <w:r>
        <w:t xml:space="preserve"> a la </w:t>
      </w:r>
      <w:r w:rsidRPr="004E7687">
        <w:rPr>
          <w:b/>
        </w:rPr>
        <w:t>PC familiar</w:t>
      </w:r>
      <w:r>
        <w:t xml:space="preserve">. </w:t>
      </w:r>
    </w:p>
    <w:p w14:paraId="337719A9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7B20327F" w14:textId="77777777" w:rsidR="00523466" w:rsidRDefault="00523466" w:rsidP="00523466">
      <w:pPr>
        <w:pStyle w:val="Ttulo2"/>
      </w:pPr>
      <w:r>
        <w:t>Verificar las conexiones</w:t>
      </w:r>
    </w:p>
    <w:p w14:paraId="1D3E24A1" w14:textId="77777777" w:rsidR="00523466" w:rsidRDefault="00523466" w:rsidP="00523466">
      <w:pPr>
        <w:pStyle w:val="Ttulo3"/>
      </w:pPr>
      <w:r>
        <w:t>Probar la conexión de la PC familiar a netacad.pka</w:t>
      </w:r>
    </w:p>
    <w:p w14:paraId="740FFCF1" w14:textId="77777777" w:rsidR="00523466" w:rsidRDefault="00523466" w:rsidP="00523466">
      <w:pPr>
        <w:pStyle w:val="SubStepAlpha"/>
        <w:numPr>
          <w:ilvl w:val="2"/>
          <w:numId w:val="13"/>
        </w:numPr>
      </w:pPr>
      <w:r>
        <w:t xml:space="preserve">Abra el símbolo del sistema de la </w:t>
      </w:r>
      <w:r>
        <w:rPr>
          <w:b/>
        </w:rPr>
        <w:t xml:space="preserve">PC familiar </w:t>
      </w:r>
      <w:r>
        <w:t xml:space="preserve">y haga ping a </w:t>
      </w:r>
      <w:r>
        <w:rPr>
          <w:b/>
        </w:rPr>
        <w:t>netacad.pka</w:t>
      </w:r>
      <w:r>
        <w:t>.</w:t>
      </w:r>
    </w:p>
    <w:p w14:paraId="24679C31" w14:textId="77777777" w:rsidR="00523466" w:rsidRPr="004F55CE" w:rsidRDefault="00523466" w:rsidP="00523466">
      <w:pPr>
        <w:pStyle w:val="SubStepAlpha"/>
        <w:numPr>
          <w:ilvl w:val="2"/>
          <w:numId w:val="13"/>
        </w:numPr>
      </w:pPr>
      <w:r>
        <w:t xml:space="preserve">Abra el </w:t>
      </w:r>
      <w:r w:rsidRPr="004F55CE">
        <w:rPr>
          <w:b/>
        </w:rPr>
        <w:t>explorador web</w:t>
      </w:r>
      <w:r>
        <w:t xml:space="preserve"> e introduzca dirección web </w:t>
      </w:r>
      <w:r w:rsidRPr="004F55CE">
        <w:rPr>
          <w:b/>
        </w:rPr>
        <w:t>http://netacad.pka</w:t>
      </w:r>
      <w:r>
        <w:t>.</w:t>
      </w:r>
    </w:p>
    <w:p w14:paraId="35DFDA58" w14:textId="77777777" w:rsidR="00523466" w:rsidRDefault="00523466" w:rsidP="00523466">
      <w:pPr>
        <w:pStyle w:val="Ttulo3"/>
      </w:pPr>
      <w:r>
        <w:t>Hacer ping al switch desde la PC doméstica</w:t>
      </w:r>
    </w:p>
    <w:p w14:paraId="67C833F0" w14:textId="77777777" w:rsidR="00523466" w:rsidRPr="004F55CE" w:rsidRDefault="00523466" w:rsidP="00523466">
      <w:pPr>
        <w:pStyle w:val="BodyTextL25"/>
      </w:pPr>
      <w:r>
        <w:t xml:space="preserve">Abra el símbolo del sistema de la </w:t>
      </w:r>
      <w:r w:rsidRPr="004F55CE">
        <w:rPr>
          <w:b/>
        </w:rPr>
        <w:t>PC doméstica</w:t>
      </w:r>
      <w:r>
        <w:t xml:space="preserve"> y haga ping a la dirección IP del </w:t>
      </w:r>
      <w:r w:rsidRPr="004F55CE">
        <w:rPr>
          <w:b/>
        </w:rPr>
        <w:t>switch</w:t>
      </w:r>
      <w:r>
        <w:t xml:space="preserve"> para verificar la conexión.</w:t>
      </w:r>
    </w:p>
    <w:p w14:paraId="067D7374" w14:textId="77777777" w:rsidR="00523466" w:rsidRDefault="00523466" w:rsidP="00523466">
      <w:pPr>
        <w:pStyle w:val="Ttulo3"/>
      </w:pPr>
      <w:r>
        <w:t>Abrir el Router0 desde el terminal de configuración</w:t>
      </w:r>
    </w:p>
    <w:p w14:paraId="15C2E6E2" w14:textId="77777777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Abra el </w:t>
      </w:r>
      <w:r w:rsidRPr="00D03492">
        <w:rPr>
          <w:b/>
        </w:rPr>
        <w:t>terminal</w:t>
      </w:r>
      <w:r>
        <w:t xml:space="preserve"> del </w:t>
      </w:r>
      <w:r w:rsidRPr="00D03492">
        <w:rPr>
          <w:b/>
        </w:rPr>
        <w:t>terminal de configuración</w:t>
      </w:r>
      <w:r>
        <w:t xml:space="preserve"> y acepte la configuración predeterminada.</w:t>
      </w:r>
    </w:p>
    <w:p w14:paraId="7120395A" w14:textId="77777777" w:rsidR="00523466" w:rsidRPr="00C90B9D" w:rsidRDefault="00523466" w:rsidP="00523466">
      <w:pPr>
        <w:pStyle w:val="SubStepAlpha"/>
        <w:numPr>
          <w:ilvl w:val="2"/>
          <w:numId w:val="14"/>
        </w:numPr>
      </w:pPr>
      <w:r>
        <w:t xml:space="preserve">Presione </w:t>
      </w:r>
      <w:r w:rsidRPr="00EA2A0A">
        <w:rPr>
          <w:b/>
        </w:rPr>
        <w:t>Intro</w:t>
      </w:r>
      <w:r>
        <w:t xml:space="preserve"> para ver el símbolo del sistema de </w:t>
      </w:r>
      <w:r>
        <w:rPr>
          <w:b/>
        </w:rPr>
        <w:t>Router0</w:t>
      </w:r>
      <w:r>
        <w:t>.</w:t>
      </w:r>
    </w:p>
    <w:p w14:paraId="7C4515F2" w14:textId="77777777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Escriba </w:t>
      </w:r>
      <w:r>
        <w:rPr>
          <w:b/>
        </w:rPr>
        <w:t>show ip interface brief</w:t>
      </w:r>
      <w:r>
        <w:t xml:space="preserve"> para ver el estado de las interfaces.</w:t>
      </w:r>
    </w:p>
    <w:p w14:paraId="0167E69E" w14:textId="77777777" w:rsidR="00523466" w:rsidRDefault="00523466" w:rsidP="00523466">
      <w:pPr>
        <w:pStyle w:val="Ttulo2"/>
      </w:pPr>
      <w:r>
        <w:t>Examinar la topología física</w:t>
      </w:r>
    </w:p>
    <w:p w14:paraId="0A06FF10" w14:textId="77777777" w:rsidR="00523466" w:rsidRDefault="00523466" w:rsidP="00523466">
      <w:pPr>
        <w:pStyle w:val="Ttulo3"/>
      </w:pPr>
      <w:r>
        <w:t>Examinar la nube</w:t>
      </w:r>
    </w:p>
    <w:p w14:paraId="4973BD1D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la ficha </w:t>
      </w:r>
      <w:r w:rsidRPr="000335BC">
        <w:rPr>
          <w:b/>
        </w:rPr>
        <w:t>Espacio de trabajo físico</w:t>
      </w:r>
      <w:r>
        <w:t xml:space="preserve"> o presione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P</w:t>
      </w:r>
      <w:r>
        <w:t xml:space="preserve"> y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L</w:t>
      </w:r>
      <w:r>
        <w:t xml:space="preserve"> para alternar entre los espacios de trabajo lógicos y físicos.</w:t>
      </w:r>
    </w:p>
    <w:p w14:paraId="782ADEA1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Ciudad de residencia</w:t>
      </w:r>
      <w:r>
        <w:t>.</w:t>
      </w:r>
    </w:p>
    <w:p w14:paraId="1FABCDF6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Nube</w:t>
      </w:r>
      <w:r>
        <w:t>.</w:t>
      </w:r>
    </w:p>
    <w:p w14:paraId="1D09196E" w14:textId="77777777" w:rsidR="00523466" w:rsidRDefault="00523466" w:rsidP="00523466">
      <w:pPr>
        <w:pStyle w:val="Ttulo4"/>
      </w:pPr>
      <w:r>
        <w:t>Pregunta:</w:t>
      </w:r>
    </w:p>
    <w:p w14:paraId="01215A3F" w14:textId="77777777" w:rsidR="00523466" w:rsidRDefault="00523466" w:rsidP="00523466">
      <w:pPr>
        <w:pStyle w:val="BodyTextL50"/>
        <w:spacing w:before="0"/>
      </w:pPr>
      <w:r>
        <w:t>¿Cuántos cables están conectados al switch en el rack azul?</w:t>
      </w:r>
    </w:p>
    <w:p w14:paraId="621456FE" w14:textId="45872EF1" w:rsidR="00523466" w:rsidRDefault="00E75127" w:rsidP="00E75127">
      <w:pPr>
        <w:pStyle w:val="BodyTextL50"/>
        <w:ind w:left="0"/>
      </w:pPr>
      <w:r>
        <w:rPr>
          <w:rStyle w:val="AnswerGray"/>
        </w:rPr>
        <w:tab/>
        <w:t>2</w:t>
      </w:r>
    </w:p>
    <w:p w14:paraId="415A4855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3F95BA99" w14:textId="77777777" w:rsidR="00523466" w:rsidRDefault="00523466" w:rsidP="007841DD">
      <w:pPr>
        <w:pStyle w:val="Ttulo3"/>
      </w:pPr>
      <w:r>
        <w:t>Examinar la red principal</w:t>
      </w:r>
    </w:p>
    <w:p w14:paraId="6E2451A0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el ícono </w:t>
      </w:r>
      <w:r>
        <w:rPr>
          <w:b/>
        </w:rPr>
        <w:t>Red principal</w:t>
      </w:r>
      <w:r>
        <w:t>. Presione el puntero del mouse en los distintos cables.</w:t>
      </w:r>
    </w:p>
    <w:p w14:paraId="025C635C" w14:textId="77777777" w:rsidR="00523466" w:rsidRDefault="00523466" w:rsidP="00523466">
      <w:pPr>
        <w:pStyle w:val="Ttulo4"/>
      </w:pPr>
      <w:r>
        <w:t>Pregunta:</w:t>
      </w:r>
    </w:p>
    <w:p w14:paraId="2D5C7A31" w14:textId="5189A3DA" w:rsidR="00523466" w:rsidRDefault="00523466" w:rsidP="00523466">
      <w:pPr>
        <w:pStyle w:val="BodyTextL50"/>
        <w:spacing w:before="0"/>
      </w:pPr>
      <w:r>
        <w:t>¿Qué se encuentra sobre la mesa a la derecha del rack azul?</w:t>
      </w:r>
    </w:p>
    <w:p w14:paraId="285FCCF8" w14:textId="7518EEBD" w:rsidR="00E75127" w:rsidRDefault="00E75127" w:rsidP="00523466">
      <w:pPr>
        <w:pStyle w:val="BodyTextL50"/>
        <w:spacing w:before="0"/>
      </w:pPr>
      <w:r>
        <w:t>La computadora la que va conectada a la consola</w:t>
      </w:r>
    </w:p>
    <w:p w14:paraId="5AB13047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5A95F86C" w14:textId="77777777" w:rsidR="00523466" w:rsidRDefault="00523466" w:rsidP="00523466">
      <w:pPr>
        <w:pStyle w:val="Ttulo3"/>
      </w:pPr>
      <w:r>
        <w:t>Examinar la red secundaria</w:t>
      </w:r>
    </w:p>
    <w:p w14:paraId="46681EE7" w14:textId="77777777" w:rsidR="007841DD" w:rsidRDefault="00523466" w:rsidP="007841DD">
      <w:pPr>
        <w:pStyle w:val="SubStepAlpha"/>
        <w:numPr>
          <w:ilvl w:val="2"/>
          <w:numId w:val="17"/>
        </w:numPr>
      </w:pPr>
      <w:r>
        <w:t xml:space="preserve">Haga clic en el ícono </w:t>
      </w:r>
      <w:r>
        <w:rPr>
          <w:b/>
        </w:rPr>
        <w:t>Red secundaria</w:t>
      </w:r>
      <w:r>
        <w:t>. Presione el puntero del mouse en los distintos cables.</w:t>
      </w:r>
    </w:p>
    <w:p w14:paraId="23764B54" w14:textId="77777777" w:rsidR="007841DD" w:rsidRDefault="007841DD" w:rsidP="007841DD">
      <w:pPr>
        <w:pStyle w:val="Ttulo4"/>
      </w:pPr>
      <w:r>
        <w:t>Pregunta:</w:t>
      </w:r>
    </w:p>
    <w:p w14:paraId="0C348CF7" w14:textId="7E588629" w:rsidR="007841DD" w:rsidRDefault="00523466" w:rsidP="007841DD">
      <w:pPr>
        <w:pStyle w:val="BodyTextL50"/>
        <w:spacing w:before="0"/>
      </w:pPr>
      <w:r>
        <w:t>¿Por qué hay dos cables anaranjados conectados a cada dispositivo?</w:t>
      </w:r>
    </w:p>
    <w:p w14:paraId="251FD652" w14:textId="6B50601D" w:rsidR="00E75127" w:rsidRDefault="00E75127" w:rsidP="007841DD">
      <w:pPr>
        <w:pStyle w:val="BodyTextL50"/>
        <w:spacing w:before="0"/>
      </w:pPr>
      <w:r>
        <w:t>Los cables de fibra vienen de pares, uno para transmitir y otro para recivir</w:t>
      </w:r>
    </w:p>
    <w:p w14:paraId="344D8E82" w14:textId="77777777" w:rsidR="00523466" w:rsidRPr="007057FE" w:rsidRDefault="00523466" w:rsidP="007841DD">
      <w:pPr>
        <w:pStyle w:val="SubStepAlpha"/>
        <w:numPr>
          <w:ilvl w:val="2"/>
          <w:numId w:val="17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1E60F34F" w14:textId="77777777" w:rsidR="00523466" w:rsidRPr="007841DD" w:rsidRDefault="00523466" w:rsidP="007841DD">
      <w:pPr>
        <w:pStyle w:val="Ttulo3"/>
      </w:pPr>
      <w:r>
        <w:t>Examinar la red doméstica</w:t>
      </w:r>
    </w:p>
    <w:p w14:paraId="0862EEA0" w14:textId="77777777" w:rsidR="007841DD" w:rsidRDefault="00523466" w:rsidP="007841DD">
      <w:pPr>
        <w:pStyle w:val="SubStepAlpha"/>
        <w:numPr>
          <w:ilvl w:val="2"/>
          <w:numId w:val="18"/>
        </w:numPr>
      </w:pPr>
      <w:r>
        <w:t xml:space="preserve">Haga clic en el ícono </w:t>
      </w:r>
      <w:r w:rsidRPr="00A013A5">
        <w:rPr>
          <w:b/>
        </w:rPr>
        <w:t>Red doméstica</w:t>
      </w:r>
      <w:r>
        <w:t>.</w:t>
      </w:r>
    </w:p>
    <w:p w14:paraId="56692A32" w14:textId="77777777" w:rsidR="007841DD" w:rsidRDefault="007841DD" w:rsidP="007841DD">
      <w:pPr>
        <w:pStyle w:val="Ttulo4"/>
      </w:pPr>
      <w:r>
        <w:t>Pregunta:</w:t>
      </w:r>
    </w:p>
    <w:p w14:paraId="1B84913D" w14:textId="69CE331E" w:rsidR="007841DD" w:rsidRDefault="00523466" w:rsidP="007841DD">
      <w:pPr>
        <w:pStyle w:val="BodyTextL50"/>
        <w:spacing w:before="0"/>
      </w:pPr>
      <w:r>
        <w:t>¿Por qué no hay ningún rack para contener el equipo?</w:t>
      </w:r>
    </w:p>
    <w:p w14:paraId="268BE3C9" w14:textId="7072B4AD" w:rsidR="00E75127" w:rsidRDefault="00E75127" w:rsidP="007841DD">
      <w:pPr>
        <w:pStyle w:val="BodyTextL50"/>
        <w:spacing w:before="0"/>
      </w:pPr>
      <w:r>
        <w:t>Las redes domésticas</w:t>
      </w:r>
      <w:bookmarkStart w:id="0" w:name="_GoBack"/>
      <w:bookmarkEnd w:id="0"/>
      <w:r>
        <w:t xml:space="preserve"> no tienen rack</w:t>
      </w:r>
    </w:p>
    <w:p w14:paraId="5C34CF73" w14:textId="77777777" w:rsidR="00523466" w:rsidRPr="00C93B95" w:rsidRDefault="00523466" w:rsidP="007841DD">
      <w:pPr>
        <w:pStyle w:val="SubStepAlpha"/>
        <w:numPr>
          <w:ilvl w:val="2"/>
          <w:numId w:val="18"/>
        </w:numPr>
      </w:pPr>
      <w:r>
        <w:t xml:space="preserve">Haga clic en la ficha </w:t>
      </w:r>
      <w:r w:rsidRPr="007841DD">
        <w:rPr>
          <w:b/>
        </w:rPr>
        <w:t>Espacio de trabajo lógico</w:t>
      </w:r>
      <w:r>
        <w:t xml:space="preserve"> para volver a la topología lógica.</w:t>
      </w:r>
    </w:p>
    <w:p w14:paraId="71075DE5" w14:textId="77777777" w:rsidR="00C162C0" w:rsidRPr="00A43D23" w:rsidRDefault="00523466" w:rsidP="00A43D23">
      <w:pPr>
        <w:pStyle w:val="ConfigWindow"/>
      </w:pPr>
      <w:r>
        <w:t>Fin del documento</w:t>
      </w:r>
    </w:p>
    <w:sectPr w:rsidR="00C162C0" w:rsidRPr="00A43D2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C761A" w14:textId="77777777" w:rsidR="003B6F1F" w:rsidRDefault="003B6F1F" w:rsidP="00710659">
      <w:pPr>
        <w:spacing w:after="0" w:line="240" w:lineRule="auto"/>
      </w:pPr>
      <w:r>
        <w:separator/>
      </w:r>
    </w:p>
    <w:p w14:paraId="51AB8A1A" w14:textId="77777777" w:rsidR="003B6F1F" w:rsidRDefault="003B6F1F"/>
  </w:endnote>
  <w:endnote w:type="continuationSeparator" w:id="0">
    <w:p w14:paraId="28BF0C2F" w14:textId="77777777" w:rsidR="003B6F1F" w:rsidRDefault="003B6F1F" w:rsidP="00710659">
      <w:pPr>
        <w:spacing w:after="0" w:line="240" w:lineRule="auto"/>
      </w:pPr>
      <w:r>
        <w:continuationSeparator/>
      </w:r>
    </w:p>
    <w:p w14:paraId="4443221E" w14:textId="77777777" w:rsidR="003B6F1F" w:rsidRDefault="003B6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FD8B9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FA438" w14:textId="0FE2F0DB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75127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7512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7512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3CE77" w14:textId="5D422AD9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75127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7512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75127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A876E" w14:textId="77777777" w:rsidR="003B6F1F" w:rsidRDefault="003B6F1F" w:rsidP="00710659">
      <w:pPr>
        <w:spacing w:after="0" w:line="240" w:lineRule="auto"/>
      </w:pPr>
      <w:r>
        <w:separator/>
      </w:r>
    </w:p>
    <w:p w14:paraId="3B5A5FC0" w14:textId="77777777" w:rsidR="003B6F1F" w:rsidRDefault="003B6F1F"/>
  </w:footnote>
  <w:footnote w:type="continuationSeparator" w:id="0">
    <w:p w14:paraId="5B5B1C5C" w14:textId="77777777" w:rsidR="003B6F1F" w:rsidRDefault="003B6F1F" w:rsidP="00710659">
      <w:pPr>
        <w:spacing w:after="0" w:line="240" w:lineRule="auto"/>
      </w:pPr>
      <w:r>
        <w:continuationSeparator/>
      </w:r>
    </w:p>
    <w:p w14:paraId="515BE4C4" w14:textId="77777777" w:rsidR="003B6F1F" w:rsidRDefault="003B6F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6C8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ítulo"/>
      <w:tag w:val=""/>
      <w:id w:val="-1711953976"/>
      <w:placeholder>
        <w:docPart w:val="3FFC0EC486AE41BE98A71CE8078A37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D52C46" w14:textId="77777777" w:rsidR="00926CB2" w:rsidRDefault="005B5454" w:rsidP="008402F2">
        <w:pPr>
          <w:pStyle w:val="PageHead"/>
        </w:pPr>
        <w:r>
          <w:t>Packet Tracer: conecte una LAN alámbrica e inalámbrica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1E565" w14:textId="77777777" w:rsidR="00926CB2" w:rsidRDefault="00882B63" w:rsidP="006C3FCF">
    <w:pPr>
      <w:ind w:left="-288"/>
    </w:pPr>
    <w:r>
      <w:rPr>
        <w:noProof/>
        <w:lang w:val="es-MX" w:eastAsia="es-MX"/>
      </w:rPr>
      <w:drawing>
        <wp:inline distT="0" distB="0" distL="0" distR="0" wp14:anchorId="2CA5DA3B" wp14:editId="71B1D57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A8BE1054"/>
    <w:styleLink w:val="SectionList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D9686C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FF5D6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D5605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8D2BB0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971607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D40693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2020F1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9"/>
  </w:num>
  <w:num w:numId="14">
    <w:abstractNumId w:val="7"/>
  </w:num>
  <w:num w:numId="15">
    <w:abstractNumId w:val="12"/>
  </w:num>
  <w:num w:numId="16">
    <w:abstractNumId w:val="11"/>
  </w:num>
  <w:num w:numId="17">
    <w:abstractNumId w:val="10"/>
  </w:num>
  <w:num w:numId="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B"/>
    <w:rsid w:val="00001BDF"/>
    <w:rsid w:val="0000380F"/>
    <w:rsid w:val="00004175"/>
    <w:rsid w:val="000059C9"/>
    <w:rsid w:val="00005B82"/>
    <w:rsid w:val="00012C22"/>
    <w:rsid w:val="00014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C8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523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9B1"/>
    <w:rsid w:val="00125806"/>
    <w:rsid w:val="001261C4"/>
    <w:rsid w:val="00127CD5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8E1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E5A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F1F"/>
    <w:rsid w:val="003B7605"/>
    <w:rsid w:val="003C08AA"/>
    <w:rsid w:val="003C2A7B"/>
    <w:rsid w:val="003C49EF"/>
    <w:rsid w:val="003C556B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466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45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A27"/>
    <w:rsid w:val="006E372B"/>
    <w:rsid w:val="006E4AAD"/>
    <w:rsid w:val="006E5FE9"/>
    <w:rsid w:val="006E6581"/>
    <w:rsid w:val="006E71DF"/>
    <w:rsid w:val="006F1616"/>
    <w:rsid w:val="006F1CA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1D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0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047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D2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E6B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4985"/>
    <w:rsid w:val="00AC507D"/>
    <w:rsid w:val="00AC66E4"/>
    <w:rsid w:val="00AD04F2"/>
    <w:rsid w:val="00AD4578"/>
    <w:rsid w:val="00AD68E9"/>
    <w:rsid w:val="00AE56C0"/>
    <w:rsid w:val="00AE6EC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018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4B9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67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27"/>
    <w:rsid w:val="00DB66F2"/>
    <w:rsid w:val="00DB6DA5"/>
    <w:rsid w:val="00DC076B"/>
    <w:rsid w:val="00DC186F"/>
    <w:rsid w:val="00DC252F"/>
    <w:rsid w:val="00DC5E13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2983"/>
    <w:rsid w:val="00E53F99"/>
    <w:rsid w:val="00E56510"/>
    <w:rsid w:val="00E62EA8"/>
    <w:rsid w:val="00E67A6E"/>
    <w:rsid w:val="00E70096"/>
    <w:rsid w:val="00E71B43"/>
    <w:rsid w:val="00E75127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C84"/>
    <w:rsid w:val="00F4135D"/>
    <w:rsid w:val="00F41F1B"/>
    <w:rsid w:val="00F46BD9"/>
    <w:rsid w:val="00F60BE0"/>
    <w:rsid w:val="00F6280E"/>
    <w:rsid w:val="00F666EC"/>
    <w:rsid w:val="00F7050A"/>
    <w:rsid w:val="00F73DC2"/>
    <w:rsid w:val="00F75533"/>
    <w:rsid w:val="00F8036D"/>
    <w:rsid w:val="00F809DC"/>
    <w:rsid w:val="00F86EB0"/>
    <w:rsid w:val="00F9649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8911B"/>
  <w15:docId w15:val="{D2DB459C-888E-472E-844E-D069FDE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7841DD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5234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6500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841DD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52346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529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5298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6500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6500F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52346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FC0EC486AE41BE98A71CE8078A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B11B-326C-4EA9-B8E3-E7315F6365D6}"/>
      </w:docPartPr>
      <w:docPartBody>
        <w:p w:rsidR="004E049E" w:rsidRDefault="00F7254D">
          <w:pPr>
            <w:pStyle w:val="3FFC0EC486AE41BE98A71CE8078A371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4D"/>
    <w:rsid w:val="004A506A"/>
    <w:rsid w:val="004E049E"/>
    <w:rsid w:val="00535A8A"/>
    <w:rsid w:val="007F0B19"/>
    <w:rsid w:val="00826001"/>
    <w:rsid w:val="00873D58"/>
    <w:rsid w:val="00CE04B9"/>
    <w:rsid w:val="00F7254D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FFC0EC486AE41BE98A71CE8078A3714">
    <w:name w:val="3FFC0EC486AE41BE98A71CE8078A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5439E9-DA91-45CA-A9E0-13812C62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4</Pages>
  <Words>918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conecte una LAN alámbrica e inalámbrica</vt:lpstr>
      <vt:lpstr>Packet Tracer - Connect a Wired and Wireless LAN</vt:lpstr>
    </vt:vector>
  </TitlesOfParts>
  <Company>Cisco Systems, Inc.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conecte una LAN alámbrica e inalámbrica</dc:title>
  <dc:creator>SP</dc:creator>
  <dc:description>2013</dc:description>
  <cp:lastModifiedBy>Windows User</cp:lastModifiedBy>
  <cp:revision>2</cp:revision>
  <cp:lastPrinted>2020-06-23T16:22:00Z</cp:lastPrinted>
  <dcterms:created xsi:type="dcterms:W3CDTF">2022-10-19T22:54:00Z</dcterms:created>
  <dcterms:modified xsi:type="dcterms:W3CDTF">2022-10-19T22:54:00Z</dcterms:modified>
</cp:coreProperties>
</file>